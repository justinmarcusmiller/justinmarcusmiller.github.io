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6C08A0">
        <w:tc>
          <w:tcPr>
            <w:tcW w:w="5013" w:type="dxa"/>
            <w:vAlign w:val="bottom"/>
          </w:tcPr>
          <w:p w:rsidR="00C84833" w:rsidRDefault="00DC3820" w:rsidP="00C84833">
            <w:pPr>
              <w:pStyle w:val="Title"/>
            </w:pPr>
            <w:sdt>
              <w:sdtPr>
                <w:alias w:val="Enter first name:"/>
                <w:tag w:val="Enter first name:"/>
                <w:id w:val="1306818671"/>
                <w:placeholder>
                  <w:docPart w:val="CA35A3F40A154F62B777717BC100F759"/>
                </w:placeholder>
                <w:dataBinding w:prefixMappings="xmlns:ns0='http://schemas.microsoft.com/office/2006/coverPageProps' " w:xpath="/ns0:CoverPageProperties[1]/ns0:Abstract[1]" w:storeItemID="{55AF091B-3C7A-41E3-B477-F2FDAA23CFDA}"/>
                <w15:appearance w15:val="hidden"/>
                <w:text w:multiLine="1"/>
              </w:sdtPr>
              <w:sdtEndPr/>
              <w:sdtContent>
                <w:r w:rsidR="00856E56">
                  <w:t>Justin</w:t>
                </w:r>
              </w:sdtContent>
            </w:sdt>
            <w:r w:rsidR="00D92B95">
              <w:br/>
            </w:r>
            <w:sdt>
              <w:sdtPr>
                <w:alias w:val="Enter last name:"/>
                <w:tag w:val="Enter last name:"/>
                <w:id w:val="-1656595288"/>
                <w:placeholder>
                  <w:docPart w:val="627A326A59BD4813B237D9CD8E05B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856E56">
                  <w:t>Miller</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856E56">
              <w:tc>
                <w:tcPr>
                  <w:tcW w:w="3929" w:type="dxa"/>
                  <w:tcMar>
                    <w:top w:w="0" w:type="dxa"/>
                    <w:left w:w="720" w:type="dxa"/>
                    <w:right w:w="29" w:type="dxa"/>
                  </w:tcMar>
                </w:tcPr>
                <w:p w:rsidR="004E2970" w:rsidRPr="009D0878" w:rsidRDefault="00DC3820" w:rsidP="004E2970">
                  <w:pPr>
                    <w:pStyle w:val="ContactInfo"/>
                  </w:pPr>
                  <w:sdt>
                    <w:sdtPr>
                      <w:alias w:val="Enter address:"/>
                      <w:tag w:val="Enter address:"/>
                      <w:id w:val="966779368"/>
                      <w:placeholder>
                        <w:docPart w:val="8402EB4F6A3E4B439865E0730B239144"/>
                      </w:placeholder>
                      <w:dataBinding w:prefixMappings="xmlns:ns0='http://schemas.microsoft.com/office/2006/coverPageProps' " w:xpath="/ns0:CoverPageProperties[1]/ns0:CompanyAddress[1]" w:storeItemID="{55AF091B-3C7A-41E3-B477-F2FDAA23CFDA}"/>
                      <w15:appearance w15:val="hidden"/>
                      <w:text w:multiLine="1"/>
                    </w:sdtPr>
                    <w:sdtEndPr/>
                    <w:sdtContent>
                      <w:r w:rsidR="00856E56">
                        <w:t xml:space="preserve">6550 Daphne Lane </w:t>
                      </w:r>
                      <w:r w:rsidR="00856E56">
                        <w:br/>
                        <w:t>Paradise, California</w:t>
                      </w:r>
                    </w:sdtContent>
                  </w:sdt>
                </w:p>
              </w:tc>
              <w:tc>
                <w:tcPr>
                  <w:tcW w:w="423" w:type="dxa"/>
                  <w:tcMar>
                    <w:top w:w="0" w:type="dxa"/>
                    <w:left w:w="0" w:type="dxa"/>
                    <w:right w:w="0" w:type="dxa"/>
                  </w:tcMar>
                </w:tcPr>
                <w:p w:rsidR="00932D92" w:rsidRPr="009D0878" w:rsidRDefault="00932D92" w:rsidP="00932D92">
                  <w:pPr>
                    <w:pStyle w:val="Icons"/>
                  </w:pPr>
                  <w:r w:rsidRPr="009D0878">
                    <w:rPr>
                      <w:noProof/>
                    </w:rPr>
                    <mc:AlternateContent>
                      <mc:Choice Requires="wps">
                        <w:drawing>
                          <wp:anchor distT="0" distB="0" distL="114300" distR="114300" simplePos="0" relativeHeight="251658240" behindDoc="0" locked="0" layoutInCell="1" allowOverlap="1" wp14:anchorId="57C10200">
                            <wp:simplePos x="0" y="0"/>
                            <wp:positionH relativeFrom="column">
                              <wp:posOffset>78105</wp:posOffset>
                            </wp:positionH>
                            <wp:positionV relativeFrom="paragraph">
                              <wp:posOffset>48895</wp:posOffset>
                            </wp:positionV>
                            <wp:extent cx="118872" cy="118872"/>
                            <wp:effectExtent l="0" t="0" r="0" b="0"/>
                            <wp:wrapThrough wrapText="bothSides">
                              <wp:wrapPolygon edited="0">
                                <wp:start x="0" y="0"/>
                                <wp:lineTo x="0" y="17326"/>
                                <wp:lineTo x="17326" y="17326"/>
                                <wp:lineTo x="17326" y="0"/>
                                <wp:lineTo x="0" y="0"/>
                              </wp:wrapPolygon>
                            </wp:wrapThrough>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294D75C3" id="Address icon" o:spid="_x0000_s1026" alt="Address icon" style="position:absolute;margin-left:6.15pt;margin-top:3.85pt;width:9.35pt;height:9.3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through"/>
                          </v:shape>
                        </w:pict>
                      </mc:Fallback>
                    </mc:AlternateContent>
                  </w:r>
                </w:p>
              </w:tc>
            </w:tr>
            <w:tr w:rsidR="00932D92" w:rsidRPr="009D0878" w:rsidTr="00856E56">
              <w:sdt>
                <w:sdtPr>
                  <w:alias w:val="Enter phone:"/>
                  <w:tag w:val="Enter phone:"/>
                  <w:id w:val="-1849400302"/>
                  <w:placeholder>
                    <w:docPart w:val="D3389E7FACE84F68B35C5E2390AEE280"/>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29" w:type="dxa"/>
                      <w:tcMar>
                        <w:left w:w="720" w:type="dxa"/>
                        <w:right w:w="29" w:type="dxa"/>
                      </w:tcMar>
                    </w:tcPr>
                    <w:p w:rsidR="00932D92" w:rsidRPr="009D0878" w:rsidRDefault="00856E56" w:rsidP="00932D92">
                      <w:pPr>
                        <w:pStyle w:val="ContactInfo"/>
                      </w:pPr>
                      <w:r>
                        <w:t>(530) 519-8208</w:t>
                      </w:r>
                    </w:p>
                  </w:tc>
                </w:sdtContent>
              </w:sdt>
              <w:tc>
                <w:tcPr>
                  <w:tcW w:w="423"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B022C40"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856E56">
              <w:sdt>
                <w:sdtPr>
                  <w:alias w:val="Enter email:"/>
                  <w:tag w:val="Enter email:"/>
                  <w:id w:val="-675184368"/>
                  <w:placeholder>
                    <w:docPart w:val="CA3C4B23F3DE486E974C059D8BFAF724"/>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29" w:type="dxa"/>
                      <w:tcMar>
                        <w:left w:w="720" w:type="dxa"/>
                        <w:right w:w="29" w:type="dxa"/>
                      </w:tcMar>
                    </w:tcPr>
                    <w:p w:rsidR="00932D92" w:rsidRPr="009D0878" w:rsidRDefault="00856E56" w:rsidP="00932D92">
                      <w:pPr>
                        <w:pStyle w:val="ContactInfo"/>
                      </w:pPr>
                      <w:r>
                        <w:t>Justinmiller171@gmail.com</w:t>
                      </w:r>
                    </w:p>
                  </w:tc>
                </w:sdtContent>
              </w:sdt>
              <w:tc>
                <w:tcPr>
                  <w:tcW w:w="423"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7E6D0B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856E56">
              <w:sdt>
                <w:sdtPr>
                  <w:alias w:val="Enter Twitter/blog/portfolio:"/>
                  <w:tag w:val="Enter Twitter/blog/portfolio:"/>
                  <w:id w:val="182791170"/>
                  <w:placeholder>
                    <w:docPart w:val="CFE3323641BE4518919EC229668E6CB4"/>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929" w:type="dxa"/>
                      <w:tcMar>
                        <w:left w:w="720" w:type="dxa"/>
                        <w:right w:w="29" w:type="dxa"/>
                      </w:tcMar>
                    </w:tcPr>
                    <w:p w:rsidR="00932D92" w:rsidRPr="009D0878" w:rsidRDefault="00084BDA" w:rsidP="00932D92">
                      <w:pPr>
                        <w:pStyle w:val="ContactInfo"/>
                      </w:pPr>
                      <w:r>
                        <w:t>Justinmiller</w:t>
                      </w:r>
                      <w:r w:rsidR="000B2985">
                        <w:t>tech.net</w:t>
                      </w:r>
                    </w:p>
                  </w:tc>
                </w:sdtContent>
              </w:sdt>
              <w:tc>
                <w:tcPr>
                  <w:tcW w:w="423"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729B37AA" wp14:editId="47B35DE2">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80D3527"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D92B95" w:rsidRDefault="00D92B95" w:rsidP="009D3336">
            <w:pPr>
              <w:pStyle w:val="Header"/>
            </w:pPr>
          </w:p>
        </w:tc>
      </w:tr>
    </w:tbl>
    <w:p w:rsidR="00C43D65" w:rsidRDefault="00DC3820">
      <w:sdt>
        <w:sdtPr>
          <w:alias w:val="Enter resume text:"/>
          <w:tag w:val="Enter resume text:"/>
          <w:id w:val="-580826667"/>
          <w:placeholder>
            <w:docPart w:val="150EA66AB5FE40A492A0F74AA8BF1665"/>
          </w:placeholder>
          <w:temporary/>
          <w:showingPlcHdr/>
          <w15:appearance w15:val="hidden"/>
        </w:sdtPr>
        <w:sdtEndPr/>
        <w:sdtContent>
          <w:r w:rsidR="009F6DA0" w:rsidRPr="009F6DA0">
            <w:t>To replace this text with your own, just click it and start typing. Briefly state your career objective, or summarize what makes you stand out. Use language from the job description as keywords.</w:t>
          </w:r>
        </w:sdtContent>
      </w:sdt>
    </w:p>
    <w:p w:rsidR="00AD13CB" w:rsidRDefault="00DC3820" w:rsidP="00AD13CB">
      <w:pPr>
        <w:pStyle w:val="Heading1"/>
      </w:pPr>
      <w:sdt>
        <w:sdtPr>
          <w:alias w:val="Skills:"/>
          <w:tag w:val="Skills:"/>
          <w:id w:val="-891506033"/>
          <w:placeholder>
            <w:docPart w:val="8E425CDD46CD49A0AA24F4EBFD42FBEE"/>
          </w:placeholder>
          <w:temporary/>
          <w:showingPlcHdr/>
          <w15:appearance w15:val="hidden"/>
        </w:sdtPr>
        <w:sdtEndPr/>
        <w:sdtContent>
          <w:bookmarkStart w:id="0" w:name="_GoBack"/>
          <w:r w:rsidR="004937AE">
            <w:t>Skills</w:t>
          </w:r>
          <w:bookmarkEnd w:id="0"/>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Tr="00564951">
        <w:tc>
          <w:tcPr>
            <w:tcW w:w="4680" w:type="dxa"/>
          </w:tcPr>
          <w:sdt>
            <w:sdtPr>
              <w:alias w:val="Enter skills 1:"/>
              <w:tag w:val="Enter skills 1:"/>
              <w:id w:val="-1131628409"/>
              <w:placeholder>
                <w:docPart w:val="E1FC45D476A44742AEDF9355CC11AD7B"/>
              </w:placeholder>
              <w:temporary/>
              <w:showingPlcHdr/>
              <w15:appearance w15:val="hidden"/>
            </w:sdtPr>
            <w:sdtEndPr/>
            <w:sdtContent>
              <w:p w:rsidR="005B1D68" w:rsidRDefault="004937AE" w:rsidP="00BC7376">
                <w:pPr>
                  <w:pStyle w:val="ListBullet"/>
                  <w:numPr>
                    <w:ilvl w:val="0"/>
                    <w:numId w:val="4"/>
                  </w:numPr>
                </w:pPr>
                <w:r>
                  <w:t>List your strengths relevant for the role you’re applying for</w:t>
                </w:r>
              </w:p>
            </w:sdtContent>
          </w:sdt>
          <w:p w:rsidR="00752315" w:rsidRPr="004937AE" w:rsidRDefault="00DC3820" w:rsidP="00BC7376">
            <w:pPr>
              <w:pStyle w:val="ListBullet"/>
              <w:numPr>
                <w:ilvl w:val="0"/>
                <w:numId w:val="4"/>
              </w:numPr>
            </w:pPr>
            <w:sdt>
              <w:sdtPr>
                <w:alias w:val="Enter skills 2:"/>
                <w:tag w:val="Enter skills 2:"/>
                <w:id w:val="-1567563613"/>
                <w:placeholder>
                  <w:docPart w:val="280FF77400EB4CEC9F2D5F2852004BC5"/>
                </w:placeholder>
                <w:temporary/>
                <w:showingPlcHdr/>
                <w15:appearance w15:val="hidden"/>
              </w:sdtPr>
              <w:sdtEndPr/>
              <w:sdtContent>
                <w:r w:rsidR="00752315">
                  <w:t>List one of your strengths</w:t>
                </w:r>
              </w:sdtContent>
            </w:sdt>
          </w:p>
        </w:tc>
        <w:tc>
          <w:tcPr>
            <w:tcW w:w="4680" w:type="dxa"/>
            <w:tcMar>
              <w:left w:w="360" w:type="dxa"/>
              <w:right w:w="0" w:type="dxa"/>
            </w:tcMar>
          </w:tcPr>
          <w:p w:rsidR="005B1D68" w:rsidRDefault="00AC3DE5" w:rsidP="00BC7376">
            <w:pPr>
              <w:pStyle w:val="ListBullet"/>
            </w:pPr>
            <w:r>
              <w:t>Web design &amp; development</w:t>
            </w:r>
          </w:p>
          <w:p w:rsidR="00752315" w:rsidRDefault="00AC3DE5" w:rsidP="00BC7376">
            <w:pPr>
              <w:pStyle w:val="ListBullet"/>
            </w:pPr>
            <w:r>
              <w:t>Adobe Photoshop</w:t>
            </w:r>
          </w:p>
          <w:p w:rsidR="00752315" w:rsidRPr="004937AE" w:rsidRDefault="00AC3DE5" w:rsidP="00BC7376">
            <w:pPr>
              <w:pStyle w:val="ListBullet"/>
            </w:pPr>
            <w:r>
              <w:t>Microsoft Office</w:t>
            </w:r>
          </w:p>
        </w:tc>
      </w:tr>
    </w:tbl>
    <w:p w:rsidR="005B1D68" w:rsidRDefault="00DC3820" w:rsidP="004937AE">
      <w:pPr>
        <w:pStyle w:val="Heading1"/>
      </w:pPr>
      <w:sdt>
        <w:sdtPr>
          <w:alias w:val="Experience:"/>
          <w:tag w:val="Experience:"/>
          <w:id w:val="-898354009"/>
          <w:placeholder>
            <w:docPart w:val="34746E8CBE0E44FD8EBF42E662F00122"/>
          </w:placeholder>
          <w:temporary/>
          <w:showingPlcHdr/>
          <w15:appearance w15:val="hidden"/>
        </w:sdtPr>
        <w:sdtEndPr/>
        <w:sdtContent>
          <w:r w:rsidR="004937AE" w:rsidRPr="00AD3FD8">
            <w:t>Experience</w:t>
          </w:r>
        </w:sdtContent>
      </w:sdt>
    </w:p>
    <w:p w:rsidR="0023705D" w:rsidRPr="00D413F9" w:rsidRDefault="00084BDA" w:rsidP="00D413F9">
      <w:pPr>
        <w:pStyle w:val="Heading3"/>
      </w:pPr>
      <w:r>
        <w:t>APRIL</w:t>
      </w:r>
      <w:r w:rsidR="007400C9">
        <w:t xml:space="preserve"> 2017 - Current</w:t>
      </w:r>
    </w:p>
    <w:p w:rsidR="0023705D" w:rsidRPr="00513EFC" w:rsidRDefault="007400C9" w:rsidP="00513EFC">
      <w:pPr>
        <w:pStyle w:val="Heading2"/>
      </w:pPr>
      <w:r>
        <w:t>Engineering Assistant</w:t>
      </w:r>
      <w:r w:rsidR="00E03F71">
        <w:t xml:space="preserve"> </w:t>
      </w:r>
      <w:r w:rsidR="0095272C">
        <w:t>/</w:t>
      </w:r>
      <w:r w:rsidR="005A4A49" w:rsidRPr="00513EFC">
        <w:t xml:space="preserve"> </w:t>
      </w:r>
      <w:r>
        <w:rPr>
          <w:rStyle w:val="Emphasis"/>
        </w:rPr>
        <w:t>Deer Creek Broadcasting</w:t>
      </w:r>
    </w:p>
    <w:p w:rsidR="00D413F9" w:rsidRPr="00D413F9" w:rsidRDefault="006E4AA6" w:rsidP="00D413F9">
      <w:r>
        <w:t xml:space="preserve">Assisted the engineer with various duties including </w:t>
      </w:r>
      <w:r w:rsidR="00AC3DE5">
        <w:t>maintenance of studio and radio transmitter sites, construction of satellite dish, and basic computer and networking support.</w:t>
      </w:r>
    </w:p>
    <w:p w:rsidR="0070237E" w:rsidRDefault="00DC3820" w:rsidP="00725CB5">
      <w:pPr>
        <w:pStyle w:val="Heading1"/>
      </w:pPr>
      <w:sdt>
        <w:sdtPr>
          <w:alias w:val="Education:"/>
          <w:tag w:val="Education:"/>
          <w:id w:val="543866955"/>
          <w:placeholder>
            <w:docPart w:val="B19001AD1342493AAB082998CB81F220"/>
          </w:placeholder>
          <w:temporary/>
          <w:showingPlcHdr/>
          <w15:appearance w15:val="hidden"/>
        </w:sdtPr>
        <w:sdtEndPr/>
        <w:sdtContent>
          <w:r w:rsidR="0070237E" w:rsidRPr="0070237E">
            <w:t>Education</w:t>
          </w:r>
        </w:sdtContent>
      </w:sdt>
    </w:p>
    <w:p w:rsidR="0070237E" w:rsidRDefault="007400C9" w:rsidP="0070237E">
      <w:pPr>
        <w:pStyle w:val="Heading3"/>
      </w:pPr>
      <w:r>
        <w:t>Expected Graduaction Date: Spring 2019</w:t>
      </w:r>
    </w:p>
    <w:p w:rsidR="0070237E" w:rsidRPr="00513EFC" w:rsidRDefault="007400C9" w:rsidP="00513EFC">
      <w:pPr>
        <w:pStyle w:val="Heading2"/>
      </w:pPr>
      <w:r>
        <w:t>Multimedia Studies – Web Design</w:t>
      </w:r>
      <w:r w:rsidR="00E03F71">
        <w:t xml:space="preserve"> </w:t>
      </w:r>
      <w:r w:rsidR="0095272C">
        <w:t>/</w:t>
      </w:r>
      <w:r w:rsidR="0070237E" w:rsidRPr="00513EFC">
        <w:t xml:space="preserve"> </w:t>
      </w:r>
      <w:r>
        <w:rPr>
          <w:rStyle w:val="Emphasis"/>
        </w:rPr>
        <w:t>Butte College</w:t>
      </w:r>
    </w:p>
    <w:sdt>
      <w:sdtPr>
        <w:alias w:val="Enter education details 1:"/>
        <w:tag w:val="Enter education details 1:"/>
        <w:id w:val="-1029101898"/>
        <w:placeholder>
          <w:docPart w:val="C6594A64E0B54095A1461697C968F2DF"/>
        </w:placeholder>
        <w:temporary/>
        <w:showingPlcHdr/>
        <w15:appearance w15:val="hidden"/>
      </w:sdtPr>
      <w:sdtEndPr/>
      <w:sdtContent>
        <w:p w:rsidR="0070237E" w:rsidRDefault="0070237E" w:rsidP="0070237E">
          <w:r w:rsidRPr="0070237E">
            <w:t>It’s okay to brag about your GPA, awards, and honors. Feel free to summarize your coursework too.</w:t>
          </w:r>
        </w:p>
      </w:sdtContent>
    </w:sdt>
    <w:p w:rsidR="00434074" w:rsidRDefault="00DC3820" w:rsidP="00434074">
      <w:pPr>
        <w:pStyle w:val="Heading1"/>
      </w:pPr>
      <w:sdt>
        <w:sdtPr>
          <w:alias w:val="Activities:"/>
          <w:tag w:val="Activities:"/>
          <w:id w:val="1035625348"/>
          <w:placeholder>
            <w:docPart w:val="AB9B1B418A0D4F5EBF5D11B17E128A1D"/>
          </w:placeholder>
          <w:temporary/>
          <w:showingPlcHdr/>
          <w15:appearance w15:val="hidden"/>
        </w:sdtPr>
        <w:sdtEndPr/>
        <w:sdtContent>
          <w:r w:rsidR="00434074" w:rsidRPr="00434074">
            <w:t>Activities</w:t>
          </w:r>
        </w:sdtContent>
      </w:sdt>
    </w:p>
    <w:p w:rsidR="00BC7376" w:rsidRPr="00BC7376" w:rsidRDefault="00DC3820" w:rsidP="00BC7376">
      <w:sdt>
        <w:sdtPr>
          <w:alias w:val="Enter activities description:"/>
          <w:tag w:val="Enter activities description:"/>
          <w:id w:val="1588346689"/>
          <w:placeholder>
            <w:docPart w:val="B66B023DE0274E999B0F9F34E0653AF7"/>
          </w:placeholder>
          <w:temporary/>
          <w:showingPlcHdr/>
          <w15:appearance w15:val="hidden"/>
        </w:sdtPr>
        <w:sdtEndPr/>
        <w:sdtContent>
          <w:r w:rsidR="00434074" w:rsidRPr="00434074">
            <w:t>Use this section to highlight your relevant passions, activities, and how you like to give back. It’s good to include Leadership and volunteer experience</w:t>
          </w:r>
          <w:r w:rsidR="00E232F0">
            <w:t>s</w:t>
          </w:r>
          <w:r w:rsidR="00434074" w:rsidRPr="00434074">
            <w:t xml:space="preserve"> here. Or show off important extras like publications, certifications, languages and more.</w:t>
          </w:r>
        </w:sdtContent>
      </w:sdt>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820" w:rsidRDefault="00DC3820" w:rsidP="00725803">
      <w:pPr>
        <w:spacing w:after="0"/>
      </w:pPr>
      <w:r>
        <w:separator/>
      </w:r>
    </w:p>
  </w:endnote>
  <w:endnote w:type="continuationSeparator" w:id="0">
    <w:p w:rsidR="00DC3820" w:rsidRDefault="00DC3820"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820" w:rsidRDefault="00DC3820" w:rsidP="00725803">
      <w:pPr>
        <w:spacing w:after="0"/>
      </w:pPr>
      <w:r>
        <w:separator/>
      </w:r>
    </w:p>
  </w:footnote>
  <w:footnote w:type="continuationSeparator" w:id="0">
    <w:p w:rsidR="00DC3820" w:rsidRDefault="00DC3820"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56"/>
    <w:rsid w:val="00025E77"/>
    <w:rsid w:val="00027312"/>
    <w:rsid w:val="000645F2"/>
    <w:rsid w:val="00082F03"/>
    <w:rsid w:val="000835A0"/>
    <w:rsid w:val="00084BDA"/>
    <w:rsid w:val="000934A2"/>
    <w:rsid w:val="000B2985"/>
    <w:rsid w:val="001B0955"/>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64951"/>
    <w:rsid w:val="00573BF9"/>
    <w:rsid w:val="005A4A49"/>
    <w:rsid w:val="005B1D68"/>
    <w:rsid w:val="005B3C70"/>
    <w:rsid w:val="00611B37"/>
    <w:rsid w:val="006252B4"/>
    <w:rsid w:val="00646BA2"/>
    <w:rsid w:val="0067045D"/>
    <w:rsid w:val="00675EA0"/>
    <w:rsid w:val="006C08A0"/>
    <w:rsid w:val="006C47D8"/>
    <w:rsid w:val="006D2D08"/>
    <w:rsid w:val="006E4AA6"/>
    <w:rsid w:val="006F26A2"/>
    <w:rsid w:val="0070237E"/>
    <w:rsid w:val="00725803"/>
    <w:rsid w:val="00725CB5"/>
    <w:rsid w:val="007307A3"/>
    <w:rsid w:val="007400C9"/>
    <w:rsid w:val="00752315"/>
    <w:rsid w:val="00856E56"/>
    <w:rsid w:val="00857E6B"/>
    <w:rsid w:val="008968C4"/>
    <w:rsid w:val="008D7C1C"/>
    <w:rsid w:val="00901A81"/>
    <w:rsid w:val="0092291B"/>
    <w:rsid w:val="00932D92"/>
    <w:rsid w:val="0095272C"/>
    <w:rsid w:val="00972024"/>
    <w:rsid w:val="009F04D2"/>
    <w:rsid w:val="009F2BA7"/>
    <w:rsid w:val="009F6DA0"/>
    <w:rsid w:val="00A01182"/>
    <w:rsid w:val="00AC3DE5"/>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DC3820"/>
    <w:rsid w:val="00E03F71"/>
    <w:rsid w:val="00E154B5"/>
    <w:rsid w:val="00E232F0"/>
    <w:rsid w:val="00E52791"/>
    <w:rsid w:val="00E83195"/>
    <w:rsid w:val="00EA2E64"/>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EDE0"/>
  <w15:chartTrackingRefBased/>
  <w15:docId w15:val="{F6701F2C-D39F-4BF3-8A42-09512A6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35A3F40A154F62B777717BC100F759"/>
        <w:category>
          <w:name w:val="General"/>
          <w:gallery w:val="placeholder"/>
        </w:category>
        <w:types>
          <w:type w:val="bbPlcHdr"/>
        </w:types>
        <w:behaviors>
          <w:behavior w:val="content"/>
        </w:behaviors>
        <w:guid w:val="{A43B41C4-C642-414F-858F-6C8386DA145B}"/>
      </w:docPartPr>
      <w:docPartBody>
        <w:p w:rsidR="00745502" w:rsidRDefault="00681CF0">
          <w:pPr>
            <w:pStyle w:val="CA35A3F40A154F62B777717BC100F759"/>
          </w:pPr>
          <w:r>
            <w:t>First Name</w:t>
          </w:r>
        </w:p>
      </w:docPartBody>
    </w:docPart>
    <w:docPart>
      <w:docPartPr>
        <w:name w:val="627A326A59BD4813B237D9CD8E05B174"/>
        <w:category>
          <w:name w:val="General"/>
          <w:gallery w:val="placeholder"/>
        </w:category>
        <w:types>
          <w:type w:val="bbPlcHdr"/>
        </w:types>
        <w:behaviors>
          <w:behavior w:val="content"/>
        </w:behaviors>
        <w:guid w:val="{F8C18D01-D7A3-43D8-9F0E-1971EEE89493}"/>
      </w:docPartPr>
      <w:docPartBody>
        <w:p w:rsidR="00745502" w:rsidRDefault="00681CF0">
          <w:pPr>
            <w:pStyle w:val="627A326A59BD4813B237D9CD8E05B174"/>
          </w:pPr>
          <w:r>
            <w:t>Last Name</w:t>
          </w:r>
        </w:p>
      </w:docPartBody>
    </w:docPart>
    <w:docPart>
      <w:docPartPr>
        <w:name w:val="8402EB4F6A3E4B439865E0730B239144"/>
        <w:category>
          <w:name w:val="General"/>
          <w:gallery w:val="placeholder"/>
        </w:category>
        <w:types>
          <w:type w:val="bbPlcHdr"/>
        </w:types>
        <w:behaviors>
          <w:behavior w:val="content"/>
        </w:behaviors>
        <w:guid w:val="{F25D633A-ACCC-4682-B62A-1F5F90A30C65}"/>
      </w:docPartPr>
      <w:docPartBody>
        <w:p w:rsidR="00745502" w:rsidRDefault="00681CF0">
          <w:pPr>
            <w:pStyle w:val="8402EB4F6A3E4B439865E0730B239144"/>
          </w:pPr>
          <w:r w:rsidRPr="009D0878">
            <w:t>Address</w:t>
          </w:r>
        </w:p>
      </w:docPartBody>
    </w:docPart>
    <w:docPart>
      <w:docPartPr>
        <w:name w:val="D3389E7FACE84F68B35C5E2390AEE280"/>
        <w:category>
          <w:name w:val="General"/>
          <w:gallery w:val="placeholder"/>
        </w:category>
        <w:types>
          <w:type w:val="bbPlcHdr"/>
        </w:types>
        <w:behaviors>
          <w:behavior w:val="content"/>
        </w:behaviors>
        <w:guid w:val="{F5763291-5BDE-4393-921C-C9F32378C8B2}"/>
      </w:docPartPr>
      <w:docPartBody>
        <w:p w:rsidR="00745502" w:rsidRDefault="00681CF0">
          <w:pPr>
            <w:pStyle w:val="D3389E7FACE84F68B35C5E2390AEE280"/>
          </w:pPr>
          <w:r w:rsidRPr="009D0878">
            <w:t>Phone</w:t>
          </w:r>
        </w:p>
      </w:docPartBody>
    </w:docPart>
    <w:docPart>
      <w:docPartPr>
        <w:name w:val="CA3C4B23F3DE486E974C059D8BFAF724"/>
        <w:category>
          <w:name w:val="General"/>
          <w:gallery w:val="placeholder"/>
        </w:category>
        <w:types>
          <w:type w:val="bbPlcHdr"/>
        </w:types>
        <w:behaviors>
          <w:behavior w:val="content"/>
        </w:behaviors>
        <w:guid w:val="{4B70413C-BE6F-4797-8362-B43BBD3EDD6A}"/>
      </w:docPartPr>
      <w:docPartBody>
        <w:p w:rsidR="00745502" w:rsidRDefault="00681CF0">
          <w:pPr>
            <w:pStyle w:val="CA3C4B23F3DE486E974C059D8BFAF724"/>
          </w:pPr>
          <w:r w:rsidRPr="009D0878">
            <w:t>Email</w:t>
          </w:r>
        </w:p>
      </w:docPartBody>
    </w:docPart>
    <w:docPart>
      <w:docPartPr>
        <w:name w:val="CFE3323641BE4518919EC229668E6CB4"/>
        <w:category>
          <w:name w:val="General"/>
          <w:gallery w:val="placeholder"/>
        </w:category>
        <w:types>
          <w:type w:val="bbPlcHdr"/>
        </w:types>
        <w:behaviors>
          <w:behavior w:val="content"/>
        </w:behaviors>
        <w:guid w:val="{79FE062A-4BE2-494D-B5E4-15F2CB658C8D}"/>
      </w:docPartPr>
      <w:docPartBody>
        <w:p w:rsidR="00745502" w:rsidRDefault="00681CF0">
          <w:pPr>
            <w:pStyle w:val="CFE3323641BE4518919EC229668E6CB4"/>
          </w:pPr>
          <w:r w:rsidRPr="009D0878">
            <w:t>Twitter/Blog/Portfolio</w:t>
          </w:r>
        </w:p>
      </w:docPartBody>
    </w:docPart>
    <w:docPart>
      <w:docPartPr>
        <w:name w:val="150EA66AB5FE40A492A0F74AA8BF1665"/>
        <w:category>
          <w:name w:val="General"/>
          <w:gallery w:val="placeholder"/>
        </w:category>
        <w:types>
          <w:type w:val="bbPlcHdr"/>
        </w:types>
        <w:behaviors>
          <w:behavior w:val="content"/>
        </w:behaviors>
        <w:guid w:val="{51992754-B976-40F1-B0C4-28DBEA22E1CE}"/>
      </w:docPartPr>
      <w:docPartBody>
        <w:p w:rsidR="00745502" w:rsidRDefault="00681CF0">
          <w:pPr>
            <w:pStyle w:val="150EA66AB5FE40A492A0F74AA8BF1665"/>
          </w:pPr>
          <w:r w:rsidRPr="009F6DA0">
            <w:t>To replace this text with your own, just click it and start typing. Briefly state your career objective, or summarize what makes you stand out. Use language from the job description as keywords.</w:t>
          </w:r>
        </w:p>
      </w:docPartBody>
    </w:docPart>
    <w:docPart>
      <w:docPartPr>
        <w:name w:val="8E425CDD46CD49A0AA24F4EBFD42FBEE"/>
        <w:category>
          <w:name w:val="General"/>
          <w:gallery w:val="placeholder"/>
        </w:category>
        <w:types>
          <w:type w:val="bbPlcHdr"/>
        </w:types>
        <w:behaviors>
          <w:behavior w:val="content"/>
        </w:behaviors>
        <w:guid w:val="{3E0CE0C4-39D6-4912-87C2-724EC8102B32}"/>
      </w:docPartPr>
      <w:docPartBody>
        <w:p w:rsidR="00745502" w:rsidRDefault="00681CF0">
          <w:pPr>
            <w:pStyle w:val="8E425CDD46CD49A0AA24F4EBFD42FBEE"/>
          </w:pPr>
          <w:r>
            <w:t>Skills</w:t>
          </w:r>
        </w:p>
      </w:docPartBody>
    </w:docPart>
    <w:docPart>
      <w:docPartPr>
        <w:name w:val="E1FC45D476A44742AEDF9355CC11AD7B"/>
        <w:category>
          <w:name w:val="General"/>
          <w:gallery w:val="placeholder"/>
        </w:category>
        <w:types>
          <w:type w:val="bbPlcHdr"/>
        </w:types>
        <w:behaviors>
          <w:behavior w:val="content"/>
        </w:behaviors>
        <w:guid w:val="{9CCA057E-9759-4105-957A-4574EBB6AB7B}"/>
      </w:docPartPr>
      <w:docPartBody>
        <w:p w:rsidR="00745502" w:rsidRDefault="00681CF0">
          <w:pPr>
            <w:pStyle w:val="E1FC45D476A44742AEDF9355CC11AD7B"/>
          </w:pPr>
          <w:r>
            <w:t>List your strengths relevant for the role you’re applying for</w:t>
          </w:r>
        </w:p>
      </w:docPartBody>
    </w:docPart>
    <w:docPart>
      <w:docPartPr>
        <w:name w:val="280FF77400EB4CEC9F2D5F2852004BC5"/>
        <w:category>
          <w:name w:val="General"/>
          <w:gallery w:val="placeholder"/>
        </w:category>
        <w:types>
          <w:type w:val="bbPlcHdr"/>
        </w:types>
        <w:behaviors>
          <w:behavior w:val="content"/>
        </w:behaviors>
        <w:guid w:val="{A46CD4E2-B1CE-42D7-838F-86C7267A39A5}"/>
      </w:docPartPr>
      <w:docPartBody>
        <w:p w:rsidR="00745502" w:rsidRDefault="00681CF0">
          <w:pPr>
            <w:pStyle w:val="280FF77400EB4CEC9F2D5F2852004BC5"/>
          </w:pPr>
          <w:r>
            <w:t>List one of your strengths</w:t>
          </w:r>
        </w:p>
      </w:docPartBody>
    </w:docPart>
    <w:docPart>
      <w:docPartPr>
        <w:name w:val="34746E8CBE0E44FD8EBF42E662F00122"/>
        <w:category>
          <w:name w:val="General"/>
          <w:gallery w:val="placeholder"/>
        </w:category>
        <w:types>
          <w:type w:val="bbPlcHdr"/>
        </w:types>
        <w:behaviors>
          <w:behavior w:val="content"/>
        </w:behaviors>
        <w:guid w:val="{D4579B44-51EF-4E30-9A9C-C7DDFB3FC3ED}"/>
      </w:docPartPr>
      <w:docPartBody>
        <w:p w:rsidR="00745502" w:rsidRDefault="00681CF0">
          <w:pPr>
            <w:pStyle w:val="34746E8CBE0E44FD8EBF42E662F00122"/>
          </w:pPr>
          <w:r w:rsidRPr="00AD3FD8">
            <w:t>Experience</w:t>
          </w:r>
        </w:p>
      </w:docPartBody>
    </w:docPart>
    <w:docPart>
      <w:docPartPr>
        <w:name w:val="B19001AD1342493AAB082998CB81F220"/>
        <w:category>
          <w:name w:val="General"/>
          <w:gallery w:val="placeholder"/>
        </w:category>
        <w:types>
          <w:type w:val="bbPlcHdr"/>
        </w:types>
        <w:behaviors>
          <w:behavior w:val="content"/>
        </w:behaviors>
        <w:guid w:val="{92364EDA-2BA3-4EC6-82E3-772E608EE4AE}"/>
      </w:docPartPr>
      <w:docPartBody>
        <w:p w:rsidR="00745502" w:rsidRDefault="00681CF0">
          <w:pPr>
            <w:pStyle w:val="B19001AD1342493AAB082998CB81F220"/>
          </w:pPr>
          <w:r w:rsidRPr="0070237E">
            <w:t>Education</w:t>
          </w:r>
        </w:p>
      </w:docPartBody>
    </w:docPart>
    <w:docPart>
      <w:docPartPr>
        <w:name w:val="C6594A64E0B54095A1461697C968F2DF"/>
        <w:category>
          <w:name w:val="General"/>
          <w:gallery w:val="placeholder"/>
        </w:category>
        <w:types>
          <w:type w:val="bbPlcHdr"/>
        </w:types>
        <w:behaviors>
          <w:behavior w:val="content"/>
        </w:behaviors>
        <w:guid w:val="{40308959-80AD-4070-8FB7-B9BE6409E7F1}"/>
      </w:docPartPr>
      <w:docPartBody>
        <w:p w:rsidR="00745502" w:rsidRDefault="00681CF0">
          <w:pPr>
            <w:pStyle w:val="C6594A64E0B54095A1461697C968F2DF"/>
          </w:pPr>
          <w:r w:rsidRPr="0070237E">
            <w:t>It’s okay to brag about your GPA, awards, and honors. Feel free to summarize your coursework too.</w:t>
          </w:r>
        </w:p>
      </w:docPartBody>
    </w:docPart>
    <w:docPart>
      <w:docPartPr>
        <w:name w:val="AB9B1B418A0D4F5EBF5D11B17E128A1D"/>
        <w:category>
          <w:name w:val="General"/>
          <w:gallery w:val="placeholder"/>
        </w:category>
        <w:types>
          <w:type w:val="bbPlcHdr"/>
        </w:types>
        <w:behaviors>
          <w:behavior w:val="content"/>
        </w:behaviors>
        <w:guid w:val="{1297F690-3151-443F-8D34-562C181D7EF8}"/>
      </w:docPartPr>
      <w:docPartBody>
        <w:p w:rsidR="00745502" w:rsidRDefault="00681CF0">
          <w:pPr>
            <w:pStyle w:val="AB9B1B418A0D4F5EBF5D11B17E128A1D"/>
          </w:pPr>
          <w:r w:rsidRPr="00434074">
            <w:t>Activities</w:t>
          </w:r>
        </w:p>
      </w:docPartBody>
    </w:docPart>
    <w:docPart>
      <w:docPartPr>
        <w:name w:val="B66B023DE0274E999B0F9F34E0653AF7"/>
        <w:category>
          <w:name w:val="General"/>
          <w:gallery w:val="placeholder"/>
        </w:category>
        <w:types>
          <w:type w:val="bbPlcHdr"/>
        </w:types>
        <w:behaviors>
          <w:behavior w:val="content"/>
        </w:behaviors>
        <w:guid w:val="{AB3531B2-8B6C-400E-89B8-E31BCA93D25D}"/>
      </w:docPartPr>
      <w:docPartBody>
        <w:p w:rsidR="00745502" w:rsidRDefault="00681CF0">
          <w:pPr>
            <w:pStyle w:val="B66B023DE0274E999B0F9F34E0653AF7"/>
          </w:pPr>
          <w:r w:rsidRPr="00434074">
            <w:t>Use this section to highlight your relevant passions, activities, and how you like to give back. It’s good to include 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0"/>
    <w:rsid w:val="00681CF0"/>
    <w:rsid w:val="00745502"/>
    <w:rsid w:val="0084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5A3F40A154F62B777717BC100F759">
    <w:name w:val="CA35A3F40A154F62B777717BC100F759"/>
  </w:style>
  <w:style w:type="paragraph" w:customStyle="1" w:styleId="627A326A59BD4813B237D9CD8E05B174">
    <w:name w:val="627A326A59BD4813B237D9CD8E05B174"/>
  </w:style>
  <w:style w:type="paragraph" w:customStyle="1" w:styleId="8402EB4F6A3E4B439865E0730B239144">
    <w:name w:val="8402EB4F6A3E4B439865E0730B239144"/>
  </w:style>
  <w:style w:type="paragraph" w:customStyle="1" w:styleId="D3389E7FACE84F68B35C5E2390AEE280">
    <w:name w:val="D3389E7FACE84F68B35C5E2390AEE280"/>
  </w:style>
  <w:style w:type="paragraph" w:customStyle="1" w:styleId="CA3C4B23F3DE486E974C059D8BFAF724">
    <w:name w:val="CA3C4B23F3DE486E974C059D8BFAF724"/>
  </w:style>
  <w:style w:type="paragraph" w:customStyle="1" w:styleId="07BD137564A24E57BAFEF174F5897F09">
    <w:name w:val="07BD137564A24E57BAFEF174F5897F09"/>
  </w:style>
  <w:style w:type="paragraph" w:customStyle="1" w:styleId="CFE3323641BE4518919EC229668E6CB4">
    <w:name w:val="CFE3323641BE4518919EC229668E6CB4"/>
  </w:style>
  <w:style w:type="paragraph" w:customStyle="1" w:styleId="150EA66AB5FE40A492A0F74AA8BF1665">
    <w:name w:val="150EA66AB5FE40A492A0F74AA8BF1665"/>
  </w:style>
  <w:style w:type="paragraph" w:customStyle="1" w:styleId="8E425CDD46CD49A0AA24F4EBFD42FBEE">
    <w:name w:val="8E425CDD46CD49A0AA24F4EBFD42FBEE"/>
  </w:style>
  <w:style w:type="paragraph" w:customStyle="1" w:styleId="E1FC45D476A44742AEDF9355CC11AD7B">
    <w:name w:val="E1FC45D476A44742AEDF9355CC11AD7B"/>
  </w:style>
  <w:style w:type="paragraph" w:customStyle="1" w:styleId="280FF77400EB4CEC9F2D5F2852004BC5">
    <w:name w:val="280FF77400EB4CEC9F2D5F2852004BC5"/>
  </w:style>
  <w:style w:type="paragraph" w:customStyle="1" w:styleId="C9EFFA8681854DD8A1B026398B021FBD">
    <w:name w:val="C9EFFA8681854DD8A1B026398B021FBD"/>
  </w:style>
  <w:style w:type="paragraph" w:customStyle="1" w:styleId="3AC7727F8BDC459CA57C57064D9E0A63">
    <w:name w:val="3AC7727F8BDC459CA57C57064D9E0A63"/>
  </w:style>
  <w:style w:type="paragraph" w:customStyle="1" w:styleId="A1D8332C1BA044B4AEEC4CB1B78D6CED">
    <w:name w:val="A1D8332C1BA044B4AEEC4CB1B78D6CED"/>
  </w:style>
  <w:style w:type="paragraph" w:customStyle="1" w:styleId="34746E8CBE0E44FD8EBF42E662F00122">
    <w:name w:val="34746E8CBE0E44FD8EBF42E662F00122"/>
  </w:style>
  <w:style w:type="paragraph" w:customStyle="1" w:styleId="87025658C5BE40D7824A589A42A7998F">
    <w:name w:val="87025658C5BE40D7824A589A42A7998F"/>
  </w:style>
  <w:style w:type="paragraph" w:customStyle="1" w:styleId="CE8274B0FDE34EB188EFF7BB5DF02B3B">
    <w:name w:val="CE8274B0FDE34EB188EFF7BB5DF02B3B"/>
  </w:style>
  <w:style w:type="paragraph" w:customStyle="1" w:styleId="C3D7C49CA6AF47348B36A2DE6AB7B64F">
    <w:name w:val="C3D7C49CA6AF47348B36A2DE6AB7B64F"/>
  </w:style>
  <w:style w:type="character" w:styleId="Emphasis">
    <w:name w:val="Emphasis"/>
    <w:basedOn w:val="DefaultParagraphFont"/>
    <w:uiPriority w:val="20"/>
    <w:qFormat/>
    <w:rPr>
      <w:b w:val="0"/>
      <w:i w:val="0"/>
      <w:iCs/>
      <w:color w:val="595959" w:themeColor="text1" w:themeTint="A6"/>
    </w:rPr>
  </w:style>
  <w:style w:type="paragraph" w:customStyle="1" w:styleId="CCA241E464DD4428B2702448BB3784E4">
    <w:name w:val="CCA241E464DD4428B2702448BB3784E4"/>
  </w:style>
  <w:style w:type="paragraph" w:customStyle="1" w:styleId="58905D21D5854FC8A8DEAFEDD934F644">
    <w:name w:val="58905D21D5854FC8A8DEAFEDD934F644"/>
  </w:style>
  <w:style w:type="paragraph" w:customStyle="1" w:styleId="4687290054AD4DF49AE56AFC3A0286C5">
    <w:name w:val="4687290054AD4DF49AE56AFC3A0286C5"/>
  </w:style>
  <w:style w:type="paragraph" w:customStyle="1" w:styleId="3464AA49C09E4406BC334BBE4F573194">
    <w:name w:val="3464AA49C09E4406BC334BBE4F573194"/>
  </w:style>
  <w:style w:type="paragraph" w:customStyle="1" w:styleId="1A565B4A015A47DC9293DBCA3E873CF5">
    <w:name w:val="1A565B4A015A47DC9293DBCA3E873CF5"/>
  </w:style>
  <w:style w:type="paragraph" w:customStyle="1" w:styleId="79EA184EDE2F4D2AACFFDBF78E1F0CAF">
    <w:name w:val="79EA184EDE2F4D2AACFFDBF78E1F0CAF"/>
  </w:style>
  <w:style w:type="paragraph" w:customStyle="1" w:styleId="2C8AFC3C58C54213986E154DE00CDB1D">
    <w:name w:val="2C8AFC3C58C54213986E154DE00CDB1D"/>
  </w:style>
  <w:style w:type="paragraph" w:customStyle="1" w:styleId="B19001AD1342493AAB082998CB81F220">
    <w:name w:val="B19001AD1342493AAB082998CB81F220"/>
  </w:style>
  <w:style w:type="paragraph" w:customStyle="1" w:styleId="266489CEDE9A4D3F85C7E5D1ED6AACF7">
    <w:name w:val="266489CEDE9A4D3F85C7E5D1ED6AACF7"/>
  </w:style>
  <w:style w:type="paragraph" w:customStyle="1" w:styleId="07635DA94BD745028511EFB619BB464D">
    <w:name w:val="07635DA94BD745028511EFB619BB464D"/>
  </w:style>
  <w:style w:type="paragraph" w:customStyle="1" w:styleId="7EE33250C0CF45BABAFB1C96A691EBB5">
    <w:name w:val="7EE33250C0CF45BABAFB1C96A691EBB5"/>
  </w:style>
  <w:style w:type="paragraph" w:customStyle="1" w:styleId="B88F191DF2C94F1B8D185F817DBF0D33">
    <w:name w:val="B88F191DF2C94F1B8D185F817DBF0D33"/>
  </w:style>
  <w:style w:type="paragraph" w:customStyle="1" w:styleId="C6594A64E0B54095A1461697C968F2DF">
    <w:name w:val="C6594A64E0B54095A1461697C968F2DF"/>
  </w:style>
  <w:style w:type="paragraph" w:customStyle="1" w:styleId="37033874DB1249CF9456F362BB11C4FC">
    <w:name w:val="37033874DB1249CF9456F362BB11C4FC"/>
  </w:style>
  <w:style w:type="paragraph" w:customStyle="1" w:styleId="C278EC3CD8DF48B89EDCC9AE1A9BA600">
    <w:name w:val="C278EC3CD8DF48B89EDCC9AE1A9BA600"/>
  </w:style>
  <w:style w:type="paragraph" w:customStyle="1" w:styleId="207A5C34BD6C4458A7AB70781B7EFE8C">
    <w:name w:val="207A5C34BD6C4458A7AB70781B7EFE8C"/>
  </w:style>
  <w:style w:type="paragraph" w:customStyle="1" w:styleId="97B0684EE19D44E19996A3150D1C952B">
    <w:name w:val="97B0684EE19D44E19996A3150D1C952B"/>
  </w:style>
  <w:style w:type="paragraph" w:customStyle="1" w:styleId="D0F855355B734B8F95B85498D030803E">
    <w:name w:val="D0F855355B734B8F95B85498D030803E"/>
  </w:style>
  <w:style w:type="paragraph" w:customStyle="1" w:styleId="AB9B1B418A0D4F5EBF5D11B17E128A1D">
    <w:name w:val="AB9B1B418A0D4F5EBF5D11B17E128A1D"/>
  </w:style>
  <w:style w:type="paragraph" w:customStyle="1" w:styleId="B66B023DE0274E999B0F9F34E0653AF7">
    <w:name w:val="B66B023DE0274E999B0F9F34E0653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Justin</Abstract>
  <CompanyAddress>6550 Daphne Lane 
Paradise, California</CompanyAddress>
  <CompanyPhone>(530) 519-8208</CompanyPhone>
  <CompanyFax/>
  <CompanyEmail>Justinmiller171@gmail.com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8A978-3437-461A-B1C4-05927308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1654</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Miller</dc:creator>
  <cp:keywords/>
  <dc:description/>
  <cp:lastModifiedBy>miller , justin</cp:lastModifiedBy>
  <cp:revision>5</cp:revision>
  <dcterms:created xsi:type="dcterms:W3CDTF">2017-08-28T03:45:00Z</dcterms:created>
  <dcterms:modified xsi:type="dcterms:W3CDTF">2017-08-30T22:39:00Z</dcterms:modified>
  <cp:category>Miller</cp:category>
  <cp:contentStatus>Justinmillertech.net</cp:contentStatus>
</cp:coreProperties>
</file>